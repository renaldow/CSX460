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C4EF2" w14:textId="7E06BED6" w:rsidR="005412B0" w:rsidRDefault="00A609FD">
      <w:pPr>
        <w:pStyle w:val="Heading1"/>
      </w:pPr>
      <w:r w:rsidRPr="00DF39A2">
        <w:rPr>
          <w:b/>
        </w:rPr>
        <w:t xml:space="preserve">Neural </w:t>
      </w:r>
      <w:r w:rsidR="00DF39A2" w:rsidRPr="00DF39A2">
        <w:rPr>
          <w:b/>
        </w:rPr>
        <w:t>Networks</w:t>
      </w:r>
      <w:r w:rsidR="00DF39A2">
        <w:t xml:space="preserve"> - </w:t>
      </w:r>
      <w:r w:rsidR="00DF39A2">
        <w:t xml:space="preserve">Class 8 – </w:t>
      </w:r>
      <w:r>
        <w:t>(Final Class)</w:t>
      </w:r>
      <w:r w:rsidR="00DF39A2">
        <w:t>, May 25, 2016</w:t>
      </w:r>
    </w:p>
    <w:p w14:paraId="78BD6A4F" w14:textId="77777777" w:rsidR="00A609FD" w:rsidRPr="00A609FD" w:rsidRDefault="00A609FD" w:rsidP="00A609FD"/>
    <w:p w14:paraId="15A45515" w14:textId="77777777" w:rsidR="005412B0" w:rsidRDefault="00A609FD" w:rsidP="00A609FD">
      <w:pPr>
        <w:pStyle w:val="ListBullet"/>
      </w:pPr>
      <w:r>
        <w:t xml:space="preserve">Started from essential brain functions </w:t>
      </w:r>
    </w:p>
    <w:p w14:paraId="5C60CE2F" w14:textId="77777777" w:rsidR="00A609FD" w:rsidRDefault="00A609FD" w:rsidP="00A609FD">
      <w:pPr>
        <w:pStyle w:val="ListBullet"/>
      </w:pPr>
      <w:r>
        <w:t xml:space="preserve">Neurons receive signals </w:t>
      </w:r>
    </w:p>
    <w:p w14:paraId="08D2CCD3" w14:textId="77777777" w:rsidR="005412B0" w:rsidRDefault="00A609FD" w:rsidP="00A609FD">
      <w:pPr>
        <w:pStyle w:val="ListBullet"/>
      </w:pPr>
      <w:r>
        <w:t>Fire 0 or 1</w:t>
      </w:r>
    </w:p>
    <w:p w14:paraId="1A0875C6" w14:textId="77777777" w:rsidR="00A609FD" w:rsidRDefault="00A609FD" w:rsidP="00A609FD">
      <w:pPr>
        <w:pStyle w:val="ListBullet"/>
      </w:pPr>
      <w:r>
        <w:t>Stimuli -&gt; Neuron -&gt; 0 or 1</w:t>
      </w:r>
    </w:p>
    <w:p w14:paraId="519AEC78" w14:textId="77777777" w:rsidR="00A609FD" w:rsidRPr="00A609FD" w:rsidRDefault="00A609FD" w:rsidP="00A609FD">
      <w:pPr>
        <w:pStyle w:val="ListBullet"/>
      </w:pPr>
      <w:r>
        <w:rPr>
          <w:b/>
        </w:rPr>
        <w:t>Single Layer Feed Forward</w:t>
      </w:r>
    </w:p>
    <w:p w14:paraId="3F6E92A2" w14:textId="77777777" w:rsidR="00A609FD" w:rsidRDefault="00A609FD" w:rsidP="00A609FD">
      <w:pPr>
        <w:pStyle w:val="ListBullet"/>
        <w:numPr>
          <w:ilvl w:val="1"/>
          <w:numId w:val="3"/>
        </w:numPr>
      </w:pPr>
      <w:r>
        <w:t xml:space="preserve">Hidden units are comprised of transformations of linear combination of predictors </w:t>
      </w:r>
    </w:p>
    <w:p w14:paraId="0FFC1EEE" w14:textId="77777777" w:rsidR="00A609FD" w:rsidRDefault="00A609FD" w:rsidP="00A609FD">
      <w:pPr>
        <w:pStyle w:val="ListBullet"/>
        <w:numPr>
          <w:ilvl w:val="1"/>
          <w:numId w:val="3"/>
        </w:numPr>
      </w:pPr>
      <w:r>
        <w:t xml:space="preserve">Where g(x) is sigmodial activation function resulting in values equal or close to 0 or 1 </w:t>
      </w:r>
    </w:p>
    <w:p w14:paraId="563B4E47" w14:textId="77777777" w:rsidR="00A609FD" w:rsidRPr="00A609FD" w:rsidRDefault="00A609FD" w:rsidP="00A609FD">
      <w:pPr>
        <w:pStyle w:val="ListBullet"/>
      </w:pPr>
      <w:r>
        <w:rPr>
          <w:b/>
        </w:rPr>
        <w:t>Components</w:t>
      </w:r>
    </w:p>
    <w:p w14:paraId="3C36CE03" w14:textId="77777777" w:rsidR="00A609FD" w:rsidRPr="00A609FD" w:rsidRDefault="00A609FD" w:rsidP="00A609FD">
      <w:pPr>
        <w:pStyle w:val="ListBullet"/>
        <w:numPr>
          <w:ilvl w:val="1"/>
          <w:numId w:val="3"/>
        </w:numPr>
      </w:pPr>
      <w:r w:rsidRPr="00A609FD">
        <w:t>Loss Function</w:t>
      </w:r>
    </w:p>
    <w:p w14:paraId="1D8A293A" w14:textId="77777777" w:rsidR="00A609FD" w:rsidRDefault="00A609FD" w:rsidP="00A609FD">
      <w:pPr>
        <w:pStyle w:val="ListBullet"/>
        <w:numPr>
          <w:ilvl w:val="2"/>
          <w:numId w:val="3"/>
        </w:numPr>
      </w:pPr>
      <w:r>
        <w:t>Various , RMSE (regresson)</w:t>
      </w:r>
    </w:p>
    <w:p w14:paraId="585C4B45" w14:textId="77777777" w:rsidR="00A609FD" w:rsidRDefault="00A609FD" w:rsidP="00A609FD">
      <w:pPr>
        <w:pStyle w:val="ListBullet"/>
        <w:numPr>
          <w:ilvl w:val="2"/>
          <w:numId w:val="3"/>
        </w:numPr>
      </w:pPr>
      <w:r>
        <w:t xml:space="preserve">Binary 0-1 Loss (Classification) </w:t>
      </w:r>
    </w:p>
    <w:p w14:paraId="67C06E8E" w14:textId="77777777" w:rsidR="00A609FD" w:rsidRDefault="00A609FD" w:rsidP="00A609FD">
      <w:pPr>
        <w:pStyle w:val="ListBullet"/>
        <w:numPr>
          <w:ilvl w:val="1"/>
          <w:numId w:val="3"/>
        </w:numPr>
      </w:pPr>
      <w:r>
        <w:t>Restricted Class of Function</w:t>
      </w:r>
    </w:p>
    <w:p w14:paraId="5C5E2B48" w14:textId="77777777" w:rsidR="00A609FD" w:rsidRDefault="00A609FD" w:rsidP="00A609FD">
      <w:pPr>
        <w:pStyle w:val="ListBullet"/>
        <w:numPr>
          <w:ilvl w:val="2"/>
          <w:numId w:val="3"/>
        </w:numPr>
      </w:pPr>
      <w:r>
        <w:t>Sigmoidal Activation Function (logistic) with</w:t>
      </w:r>
    </w:p>
    <w:p w14:paraId="23AF4000" w14:textId="77777777" w:rsidR="00A609FD" w:rsidRDefault="00A609FD" w:rsidP="00A609FD">
      <w:pPr>
        <w:pStyle w:val="ListBullet"/>
        <w:numPr>
          <w:ilvl w:val="1"/>
          <w:numId w:val="3"/>
        </w:numPr>
      </w:pPr>
      <w:r>
        <w:t xml:space="preserve">Search Methodology </w:t>
      </w:r>
    </w:p>
    <w:p w14:paraId="2F7AB576" w14:textId="677592C2" w:rsidR="00DA5121" w:rsidRDefault="00DA5121" w:rsidP="00DA5121">
      <w:pPr>
        <w:pStyle w:val="ListBullet"/>
      </w:pPr>
      <w:r>
        <w:rPr>
          <w:b/>
        </w:rPr>
        <w:t>Classification</w:t>
      </w:r>
    </w:p>
    <w:p w14:paraId="1537077C" w14:textId="77777777" w:rsidR="00A609FD" w:rsidRDefault="00A609FD" w:rsidP="00DA5121">
      <w:pPr>
        <w:pStyle w:val="ListBullet"/>
        <w:numPr>
          <w:ilvl w:val="1"/>
          <w:numId w:val="3"/>
        </w:numPr>
      </w:pPr>
      <w:r>
        <w:t>To make Nueral Networks a classification, we nee</w:t>
      </w:r>
      <w:r w:rsidR="004F7EDA">
        <w:t>d an outcome node for each class, then apply software to normalize and have everything sum to one and look like a probability.</w:t>
      </w:r>
    </w:p>
    <w:p w14:paraId="7B26DE75" w14:textId="6E7AFA94" w:rsidR="00A609FD" w:rsidRDefault="00A609FD" w:rsidP="00DA5121">
      <w:pPr>
        <w:pStyle w:val="ListBullet"/>
        <w:numPr>
          <w:ilvl w:val="1"/>
          <w:numId w:val="3"/>
        </w:numPr>
      </w:pPr>
      <w:r w:rsidRPr="00A609FD">
        <w:rPr>
          <w:b/>
        </w:rPr>
        <w:t>Softmax</w:t>
      </w:r>
      <w:r>
        <w:t xml:space="preserve">: going from a probability to specific class </w:t>
      </w:r>
      <w:r w:rsidR="00F578D9">
        <w:t>by normalizing output nodes.</w:t>
      </w:r>
    </w:p>
    <w:p w14:paraId="248C1AE2" w14:textId="2C8517A5" w:rsidR="00DA5121" w:rsidRPr="008A50D4" w:rsidRDefault="000B2038" w:rsidP="00DA5121">
      <w:pPr>
        <w:pStyle w:val="ListBullet"/>
      </w:pPr>
      <w:r>
        <w:rPr>
          <w:b/>
        </w:rPr>
        <w:lastRenderedPageBreak/>
        <w:t xml:space="preserve">Variations </w:t>
      </w:r>
    </w:p>
    <w:p w14:paraId="1110B42D" w14:textId="77777777" w:rsidR="008A50D4" w:rsidRDefault="008A50D4" w:rsidP="008A50D4">
      <w:pPr>
        <w:pStyle w:val="ListBullet"/>
        <w:numPr>
          <w:ilvl w:val="1"/>
          <w:numId w:val="3"/>
        </w:numPr>
      </w:pPr>
    </w:p>
    <w:p w14:paraId="153864AB" w14:textId="594EE4FB" w:rsidR="00DA5121" w:rsidRPr="008A50D4" w:rsidRDefault="008A50D4" w:rsidP="00A609FD">
      <w:pPr>
        <w:pStyle w:val="ListBullet"/>
      </w:pPr>
      <w:r>
        <w:rPr>
          <w:b/>
        </w:rPr>
        <w:t>Advantages</w:t>
      </w:r>
    </w:p>
    <w:p w14:paraId="48DCCA6F" w14:textId="4279829B" w:rsidR="008A50D4" w:rsidRDefault="00B37F62" w:rsidP="008A50D4">
      <w:pPr>
        <w:pStyle w:val="ListBullet"/>
        <w:numPr>
          <w:ilvl w:val="1"/>
          <w:numId w:val="3"/>
        </w:numPr>
      </w:pPr>
      <w:r>
        <w:t>Performs very well</w:t>
      </w:r>
    </w:p>
    <w:p w14:paraId="18AD1133" w14:textId="4B84552B" w:rsidR="00B37F62" w:rsidRDefault="008F5818" w:rsidP="008A50D4">
      <w:pPr>
        <w:pStyle w:val="ListBullet"/>
        <w:numPr>
          <w:ilvl w:val="1"/>
          <w:numId w:val="3"/>
        </w:numPr>
      </w:pPr>
      <w:r>
        <w:t>Yields highly accurate predictions</w:t>
      </w:r>
    </w:p>
    <w:p w14:paraId="5F6BF434" w14:textId="49C2939E" w:rsidR="008F5818" w:rsidRDefault="008F5818" w:rsidP="008A50D4">
      <w:pPr>
        <w:pStyle w:val="ListBullet"/>
        <w:numPr>
          <w:ilvl w:val="1"/>
          <w:numId w:val="3"/>
        </w:numPr>
      </w:pPr>
      <w:r>
        <w:t>Low signal to noise</w:t>
      </w:r>
    </w:p>
    <w:p w14:paraId="4863EDBE" w14:textId="0C491DC3" w:rsidR="009C3130" w:rsidRDefault="009C3130" w:rsidP="008A50D4">
      <w:pPr>
        <w:pStyle w:val="ListBullet"/>
        <w:numPr>
          <w:ilvl w:val="1"/>
          <w:numId w:val="3"/>
        </w:numPr>
      </w:pPr>
      <w:r>
        <w:t xml:space="preserve">Easy to add or remove complexity </w:t>
      </w:r>
    </w:p>
    <w:p w14:paraId="162A3B1F" w14:textId="00506545" w:rsidR="001574DA" w:rsidRDefault="009C3130" w:rsidP="001574DA">
      <w:pPr>
        <w:pStyle w:val="ListBullet"/>
        <w:numPr>
          <w:ilvl w:val="1"/>
          <w:numId w:val="3"/>
        </w:numPr>
      </w:pPr>
      <w:r>
        <w:t>Hidden units</w:t>
      </w:r>
      <w:r w:rsidR="001574DA">
        <w:t xml:space="preserve">, hidden layers </w:t>
      </w:r>
    </w:p>
    <w:p w14:paraId="1D313A79" w14:textId="27ABF9ED" w:rsidR="00A609FD" w:rsidRDefault="00A609FD"/>
    <w:p w14:paraId="049CF320" w14:textId="1A96A13C" w:rsidR="00A609FD" w:rsidRDefault="003B6D34" w:rsidP="00A609FD">
      <w:pPr>
        <w:pStyle w:val="ListBullet"/>
        <w:rPr>
          <w:b/>
        </w:rPr>
      </w:pPr>
      <w:r w:rsidRPr="003B6D34">
        <w:rPr>
          <w:b/>
        </w:rPr>
        <w:t xml:space="preserve">Neural Networks </w:t>
      </w:r>
    </w:p>
    <w:p w14:paraId="1FB44521" w14:textId="6D08FE1C" w:rsidR="003B6D34" w:rsidRPr="00837E06" w:rsidRDefault="00F76CFE" w:rsidP="003B6D34">
      <w:pPr>
        <w:pStyle w:val="ListBullet"/>
        <w:numPr>
          <w:ilvl w:val="1"/>
          <w:numId w:val="3"/>
        </w:numPr>
        <w:rPr>
          <w:b/>
        </w:rPr>
      </w:pPr>
      <w:r>
        <w:t>Not interpretable -&gt; difficult to relate inputs to outcomes</w:t>
      </w:r>
    </w:p>
    <w:p w14:paraId="0C847D9C" w14:textId="51D38996" w:rsidR="00837E06" w:rsidRPr="004B3B64" w:rsidRDefault="00837E06" w:rsidP="003B6D34">
      <w:pPr>
        <w:pStyle w:val="ListBullet"/>
        <w:numPr>
          <w:ilvl w:val="1"/>
          <w:numId w:val="3"/>
        </w:numPr>
        <w:rPr>
          <w:b/>
        </w:rPr>
      </w:pPr>
      <w:r>
        <w:t>Requires numeric inputs, typically scaled, centered</w:t>
      </w:r>
    </w:p>
    <w:p w14:paraId="7E8A1865" w14:textId="1B41E15A" w:rsidR="002635C8" w:rsidRPr="002635C8" w:rsidRDefault="004B3B64" w:rsidP="003B6D34">
      <w:pPr>
        <w:pStyle w:val="ListBullet"/>
        <w:numPr>
          <w:ilvl w:val="1"/>
          <w:numId w:val="3"/>
        </w:numPr>
        <w:rPr>
          <w:b/>
        </w:rPr>
      </w:pPr>
      <w:r>
        <w:t xml:space="preserve">All parameters </w:t>
      </w:r>
      <w:r w:rsidRPr="00D01D1D">
        <w:rPr>
          <w:i/>
        </w:rPr>
        <w:t>betas</w:t>
      </w:r>
      <w:r>
        <w:t xml:space="preserve"> and </w:t>
      </w:r>
      <w:r w:rsidR="00DB58C7" w:rsidRPr="00D01D1D">
        <w:rPr>
          <w:i/>
        </w:rPr>
        <w:t>lambda</w:t>
      </w:r>
      <w:r>
        <w:t xml:space="preserve"> estimated simultaneously </w:t>
      </w:r>
    </w:p>
    <w:p w14:paraId="72D56C01" w14:textId="77777777" w:rsidR="00BA4E38" w:rsidRPr="00BA4E38" w:rsidRDefault="002635C8" w:rsidP="003B6D34">
      <w:pPr>
        <w:pStyle w:val="ListBullet"/>
        <w:numPr>
          <w:ilvl w:val="1"/>
          <w:numId w:val="3"/>
        </w:numPr>
        <w:rPr>
          <w:b/>
        </w:rPr>
      </w:pPr>
      <w:r>
        <w:t>A large number of parameters requires a larger dataset</w:t>
      </w:r>
    </w:p>
    <w:p w14:paraId="4A3BE039" w14:textId="77777777" w:rsidR="00A70910" w:rsidRPr="00A70910" w:rsidRDefault="00BA4E38" w:rsidP="00BA4E38">
      <w:pPr>
        <w:pStyle w:val="ListBullet"/>
        <w:numPr>
          <w:ilvl w:val="2"/>
          <w:numId w:val="3"/>
        </w:numPr>
        <w:rPr>
          <w:b/>
        </w:rPr>
      </w:pPr>
      <w:r>
        <w:t>Training can take a long time.</w:t>
      </w:r>
    </w:p>
    <w:p w14:paraId="28CCCAF0" w14:textId="77777777" w:rsidR="00A70910" w:rsidRDefault="00A70910" w:rsidP="00A70910">
      <w:pPr>
        <w:pStyle w:val="ListBullet"/>
        <w:numPr>
          <w:ilvl w:val="0"/>
          <w:numId w:val="0"/>
        </w:numPr>
        <w:ind w:left="432" w:hanging="432"/>
      </w:pPr>
    </w:p>
    <w:p w14:paraId="351DE30C" w14:textId="2C3D76FB" w:rsidR="004B3B64" w:rsidRPr="00DB58C7" w:rsidRDefault="00A70910" w:rsidP="00A70910">
      <w:pPr>
        <w:pStyle w:val="ListBullet"/>
        <w:numPr>
          <w:ilvl w:val="0"/>
          <w:numId w:val="5"/>
        </w:numPr>
      </w:pPr>
      <w:r>
        <w:rPr>
          <w:b/>
        </w:rPr>
        <w:t>Solutions to Overfitting</w:t>
      </w:r>
    </w:p>
    <w:p w14:paraId="4BD53638" w14:textId="77777777" w:rsidR="007A76ED" w:rsidRDefault="00DB58C7" w:rsidP="00DB58C7">
      <w:pPr>
        <w:pStyle w:val="ListBullet"/>
        <w:numPr>
          <w:ilvl w:val="1"/>
          <w:numId w:val="5"/>
        </w:numPr>
      </w:pPr>
      <w:r w:rsidRPr="00DB58C7">
        <w:rPr>
          <w:b/>
        </w:rPr>
        <w:t>Early stopping:</w:t>
      </w:r>
      <w:r>
        <w:t xml:space="preserve"> </w:t>
      </w:r>
    </w:p>
    <w:p w14:paraId="20AE474B" w14:textId="4D8DEFD0" w:rsidR="00DB58C7" w:rsidRDefault="00DB58C7" w:rsidP="007A76ED">
      <w:pPr>
        <w:pStyle w:val="ListBullet"/>
        <w:numPr>
          <w:ilvl w:val="2"/>
          <w:numId w:val="5"/>
        </w:numPr>
      </w:pPr>
      <w:r>
        <w:t>iterative algorithms for solving for regression equations</w:t>
      </w:r>
    </w:p>
    <w:p w14:paraId="58F1DA71" w14:textId="4189502A" w:rsidR="00DB58C7" w:rsidRPr="007A76ED" w:rsidRDefault="007A76ED" w:rsidP="00DB58C7">
      <w:pPr>
        <w:pStyle w:val="ListBullet"/>
        <w:numPr>
          <w:ilvl w:val="1"/>
          <w:numId w:val="5"/>
        </w:numPr>
      </w:pPr>
      <w:r>
        <w:rPr>
          <w:b/>
        </w:rPr>
        <w:t>Weight Decay</w:t>
      </w:r>
    </w:p>
    <w:p w14:paraId="37869831" w14:textId="67300BA9" w:rsidR="007A76ED" w:rsidRDefault="007A76ED" w:rsidP="007A76ED">
      <w:pPr>
        <w:pStyle w:val="ListBullet"/>
        <w:numPr>
          <w:ilvl w:val="2"/>
          <w:numId w:val="5"/>
        </w:numPr>
      </w:pPr>
      <w:r>
        <w:t>Add a penalty for large regression coefficients. Large values must have a</w:t>
      </w:r>
      <w:r w:rsidR="0079415E">
        <w:t xml:space="preserve"> significant effect on the model errors to be tolerated.</w:t>
      </w:r>
    </w:p>
    <w:p w14:paraId="47A28A7E" w14:textId="77777777" w:rsidR="00EE157B" w:rsidRDefault="00EE157B" w:rsidP="00EE157B">
      <w:pPr>
        <w:pStyle w:val="ListBullet"/>
        <w:numPr>
          <w:ilvl w:val="0"/>
          <w:numId w:val="0"/>
        </w:numPr>
        <w:ind w:left="432" w:hanging="432"/>
      </w:pPr>
    </w:p>
    <w:p w14:paraId="41A7E40E" w14:textId="63A1291A" w:rsidR="00EE157B" w:rsidRPr="00E85BF0" w:rsidRDefault="00EE157B" w:rsidP="00EE157B">
      <w:pPr>
        <w:pStyle w:val="ListBullet"/>
        <w:numPr>
          <w:ilvl w:val="0"/>
          <w:numId w:val="5"/>
        </w:numPr>
      </w:pPr>
      <w:r>
        <w:rPr>
          <w:b/>
        </w:rPr>
        <w:t xml:space="preserve">Deep Learning </w:t>
      </w:r>
    </w:p>
    <w:p w14:paraId="5E6683CE" w14:textId="65E718CA" w:rsidR="00E85BF0" w:rsidRDefault="001F47F6" w:rsidP="00E85BF0">
      <w:pPr>
        <w:pStyle w:val="ListBullet"/>
        <w:numPr>
          <w:ilvl w:val="1"/>
          <w:numId w:val="5"/>
        </w:numPr>
      </w:pPr>
      <w:r>
        <w:t xml:space="preserve">Buzz word: Rebranding of (artificial) neural networks </w:t>
      </w:r>
    </w:p>
    <w:p w14:paraId="4C1238DD" w14:textId="658F38FD" w:rsidR="00E5522D" w:rsidRDefault="00E5522D" w:rsidP="00E85BF0">
      <w:pPr>
        <w:pStyle w:val="ListBullet"/>
        <w:numPr>
          <w:ilvl w:val="1"/>
          <w:numId w:val="5"/>
        </w:numPr>
      </w:pPr>
      <w:r>
        <w:lastRenderedPageBreak/>
        <w:t>Training speed Improvements</w:t>
      </w:r>
      <w:r w:rsidR="00862FEF">
        <w:t xml:space="preserve"> (Hinton et. Al, 2013)</w:t>
      </w:r>
    </w:p>
    <w:p w14:paraId="3BF29D74" w14:textId="428A378C" w:rsidR="00862FEF" w:rsidRDefault="00862FEF" w:rsidP="00E85BF0">
      <w:pPr>
        <w:pStyle w:val="ListBullet"/>
        <w:numPr>
          <w:ilvl w:val="1"/>
          <w:numId w:val="5"/>
        </w:numPr>
      </w:pPr>
      <w:r>
        <w:t>Hardware Improvements</w:t>
      </w:r>
    </w:p>
    <w:p w14:paraId="6D425CF9" w14:textId="5B2BE0FE" w:rsidR="00637D41" w:rsidRDefault="00637D41" w:rsidP="00E85BF0">
      <w:pPr>
        <w:pStyle w:val="ListBullet"/>
        <w:numPr>
          <w:ilvl w:val="1"/>
          <w:numId w:val="5"/>
        </w:numPr>
      </w:pPr>
      <w:r>
        <w:t>Requirements</w:t>
      </w:r>
    </w:p>
    <w:p w14:paraId="25F5A0F0" w14:textId="712BCB8A" w:rsidR="00637D41" w:rsidRDefault="00D0196D" w:rsidP="00637D41">
      <w:pPr>
        <w:pStyle w:val="ListBullet"/>
        <w:numPr>
          <w:ilvl w:val="2"/>
          <w:numId w:val="5"/>
        </w:numPr>
      </w:pPr>
      <w:r>
        <w:t xml:space="preserve">Multiple often </w:t>
      </w:r>
      <w:r w:rsidR="00637D41">
        <w:t>many layers</w:t>
      </w:r>
    </w:p>
    <w:p w14:paraId="3D6346E4" w14:textId="382C6D7C" w:rsidR="00637D41" w:rsidRDefault="00D0196D" w:rsidP="00637D41">
      <w:pPr>
        <w:pStyle w:val="ListBullet"/>
        <w:numPr>
          <w:ilvl w:val="2"/>
          <w:numId w:val="5"/>
        </w:numPr>
      </w:pPr>
      <w:r>
        <w:t>Supervised or unsupervised learning at each layer</w:t>
      </w:r>
    </w:p>
    <w:p w14:paraId="7B7B8946" w14:textId="7B89ECEE" w:rsidR="00AD7237" w:rsidRDefault="00AD7237" w:rsidP="00637D41">
      <w:pPr>
        <w:pStyle w:val="ListBullet"/>
        <w:numPr>
          <w:ilvl w:val="2"/>
          <w:numId w:val="5"/>
        </w:numPr>
      </w:pPr>
      <w:r>
        <w:t xml:space="preserve">Each successive layer is a higher level of abstraction </w:t>
      </w:r>
    </w:p>
    <w:p w14:paraId="0C4B0A93" w14:textId="286E54DD" w:rsidR="00F31948" w:rsidRPr="003B6D34" w:rsidRDefault="00F31948" w:rsidP="00637D41">
      <w:pPr>
        <w:pStyle w:val="ListBullet"/>
        <w:numPr>
          <w:ilvl w:val="2"/>
          <w:numId w:val="5"/>
        </w:numPr>
      </w:pPr>
      <w:r>
        <w:t>Higher abstraction obviate feature engineering…to a point</w:t>
      </w:r>
      <w:bookmarkStart w:id="0" w:name="_GoBack"/>
      <w:bookmarkEnd w:id="0"/>
    </w:p>
    <w:sectPr w:rsidR="00F31948" w:rsidRPr="003B6D3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289A7" w14:textId="77777777" w:rsidR="00D04DA7" w:rsidRDefault="00D04DA7">
      <w:r>
        <w:separator/>
      </w:r>
    </w:p>
    <w:p w14:paraId="65079F36" w14:textId="77777777" w:rsidR="00D04DA7" w:rsidRDefault="00D04DA7"/>
  </w:endnote>
  <w:endnote w:type="continuationSeparator" w:id="0">
    <w:p w14:paraId="24E9BB21" w14:textId="77777777" w:rsidR="00D04DA7" w:rsidRDefault="00D04DA7">
      <w:r>
        <w:continuationSeparator/>
      </w:r>
    </w:p>
    <w:p w14:paraId="35BCB62F" w14:textId="77777777" w:rsidR="00D04DA7" w:rsidRDefault="00D04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EF3FA" w14:textId="77777777" w:rsidR="005412B0" w:rsidRDefault="00D04D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9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40A70" w14:textId="77777777" w:rsidR="00D04DA7" w:rsidRDefault="00D04DA7">
      <w:r>
        <w:separator/>
      </w:r>
    </w:p>
    <w:p w14:paraId="05C14A4D" w14:textId="77777777" w:rsidR="00D04DA7" w:rsidRDefault="00D04DA7"/>
  </w:footnote>
  <w:footnote w:type="continuationSeparator" w:id="0">
    <w:p w14:paraId="7911DF73" w14:textId="77777777" w:rsidR="00D04DA7" w:rsidRDefault="00D04DA7">
      <w:r>
        <w:continuationSeparator/>
      </w:r>
    </w:p>
    <w:p w14:paraId="3DB629DA" w14:textId="77777777" w:rsidR="00D04DA7" w:rsidRDefault="00D04DA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128A2"/>
    <w:multiLevelType w:val="hybridMultilevel"/>
    <w:tmpl w:val="C1C88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FD"/>
    <w:rsid w:val="000B2038"/>
    <w:rsid w:val="001574DA"/>
    <w:rsid w:val="001F47F6"/>
    <w:rsid w:val="002635C8"/>
    <w:rsid w:val="003B6D34"/>
    <w:rsid w:val="004B3B64"/>
    <w:rsid w:val="004F7EDA"/>
    <w:rsid w:val="005412B0"/>
    <w:rsid w:val="00637D41"/>
    <w:rsid w:val="0079415E"/>
    <w:rsid w:val="007A76ED"/>
    <w:rsid w:val="00837E06"/>
    <w:rsid w:val="00862FEF"/>
    <w:rsid w:val="008A50D4"/>
    <w:rsid w:val="008F5818"/>
    <w:rsid w:val="009C3130"/>
    <w:rsid w:val="00A609FD"/>
    <w:rsid w:val="00A70910"/>
    <w:rsid w:val="00AD7237"/>
    <w:rsid w:val="00B37F62"/>
    <w:rsid w:val="00BA4E38"/>
    <w:rsid w:val="00D0196D"/>
    <w:rsid w:val="00D01D1D"/>
    <w:rsid w:val="00D04DA7"/>
    <w:rsid w:val="00DA5121"/>
    <w:rsid w:val="00DB58C7"/>
    <w:rsid w:val="00DF39A2"/>
    <w:rsid w:val="00E5522D"/>
    <w:rsid w:val="00E85BF0"/>
    <w:rsid w:val="00EE157B"/>
    <w:rsid w:val="00F31948"/>
    <w:rsid w:val="00F578D9"/>
    <w:rsid w:val="00F7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8D9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enaldo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0F"/>
    <w:rsid w:val="00A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145B367E15DD4E99CE66DD6BF4D306">
    <w:name w:val="40145B367E15DD4E99CE66DD6BF4D30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9882130467B0E443BB0D22124D3C9934">
    <w:name w:val="9882130467B0E443BB0D22124D3C99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52</TotalTime>
  <Pages>3</Pages>
  <Words>274</Words>
  <Characters>1565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Willi</dc:creator>
  <cp:keywords/>
  <dc:description/>
  <cp:lastModifiedBy>Rey Willi</cp:lastModifiedBy>
  <cp:revision>28</cp:revision>
  <dcterms:created xsi:type="dcterms:W3CDTF">2016-05-26T02:23:00Z</dcterms:created>
  <dcterms:modified xsi:type="dcterms:W3CDTF">2016-05-26T03:23:00Z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